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3D2" w:rsidRPr="00694C99" w:rsidRDefault="000159D3" w:rsidP="003E0FA8">
      <w:pPr>
        <w:pStyle w:val="TFAnschrift"/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</w:pPr>
      <w:r w:rsidRPr="00694C99"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  <w:t>Herr</w:t>
      </w:r>
    </w:p>
    <w:p w:rsidR="000D43D2" w:rsidRPr="00694C99" w:rsidRDefault="000159D3" w:rsidP="003E0FA8">
      <w:pPr>
        <w:pStyle w:val="TFAnschrift"/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</w:pPr>
      <w:r w:rsidRPr="00694C99"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  <w:t>Markus Vogel</w:t>
      </w:r>
    </w:p>
    <w:p w:rsidR="000D43D2" w:rsidRPr="00694C99" w:rsidRDefault="000159D3" w:rsidP="003E0FA8">
      <w:pPr>
        <w:pStyle w:val="TFAnschrift"/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</w:pPr>
      <w:r w:rsidRPr="00694C99"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  <w:t>Haldenweg 15</w:t>
      </w:r>
    </w:p>
    <w:p w:rsidR="000D43D2" w:rsidRPr="00694C99" w:rsidRDefault="00FC15BC" w:rsidP="003E0FA8">
      <w:pPr>
        <w:pStyle w:val="TFAnschrift"/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</w:pPr>
      <w:r w:rsidRPr="00694C99"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  <w:t xml:space="preserve">9315 </w:t>
      </w:r>
      <w:proofErr w:type="spellStart"/>
      <w:r w:rsidRPr="00694C99"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  <w:t>Neukirch</w:t>
      </w:r>
      <w:proofErr w:type="spellEnd"/>
    </w:p>
    <w:p w:rsidR="000D43D2" w:rsidRPr="00694C99" w:rsidRDefault="000D43D2" w:rsidP="000D43D2">
      <w:pPr>
        <w:pStyle w:val="TFAnschrift"/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</w:pPr>
    </w:p>
    <w:p w:rsidR="007C1BBC" w:rsidRPr="00694C99" w:rsidRDefault="007C1BBC" w:rsidP="007C1BBC">
      <w:pPr>
        <w:pStyle w:val="TFAnschrift"/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</w:pPr>
    </w:p>
    <w:p w:rsidR="007C1BBC" w:rsidRPr="00694C99" w:rsidRDefault="007C1BBC" w:rsidP="007C1BBC">
      <w:pPr>
        <w:pStyle w:val="TFAnschrift"/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</w:pPr>
    </w:p>
    <w:p w:rsidR="007C1BBC" w:rsidRPr="00694C99" w:rsidRDefault="007C1BBC" w:rsidP="007C1BBC">
      <w:pPr>
        <w:pStyle w:val="TFStandard"/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</w:pPr>
    </w:p>
    <w:p w:rsidR="007C1BBC" w:rsidRPr="00694C99" w:rsidRDefault="00D86DAE" w:rsidP="007C1BBC">
      <w:pPr>
        <w:pStyle w:val="TFAnschrift"/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</w:pPr>
      <w:proofErr w:type="spellStart"/>
      <w:r w:rsidRPr="00694C99"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  <w:t>Rebstein</w:t>
      </w:r>
      <w:proofErr w:type="spellEnd"/>
      <w:r w:rsidRPr="00694C99"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  <w:t xml:space="preserve">, </w:t>
      </w:r>
      <w:r w:rsidR="007C1BBC" w:rsidRPr="00694C99"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  <w:fldChar w:fldCharType="begin"/>
      </w:r>
      <w:r w:rsidR="007C1BBC" w:rsidRPr="00694C99"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  <w:instrText xml:space="preserve"> DATE  \@ "d. MMMM yyyy"  \* MERGEFORMAT </w:instrText>
      </w:r>
      <w:r w:rsidR="007C1BBC" w:rsidRPr="00694C99"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  <w:fldChar w:fldCharType="separate"/>
      </w:r>
      <w:r w:rsidR="00774ACE">
        <w:rPr>
          <w:rStyle w:val="IntensiveHervorhebung"/>
          <w:b w:val="0"/>
          <w:bCs w:val="0"/>
          <w:i w:val="0"/>
          <w:iCs w:val="0"/>
          <w:noProof/>
          <w:color w:val="auto"/>
          <w:sz w:val="20"/>
          <w:szCs w:val="20"/>
        </w:rPr>
        <w:t>6. Juni 2014</w:t>
      </w:r>
      <w:r w:rsidR="007C1BBC" w:rsidRPr="00694C99"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  <w:fldChar w:fldCharType="end"/>
      </w:r>
    </w:p>
    <w:p w:rsidR="007C1BBC" w:rsidRDefault="007C1BBC" w:rsidP="007C1BBC">
      <w:pPr>
        <w:pStyle w:val="TFAnschrift"/>
        <w:rPr>
          <w:rStyle w:val="IntensiveHervorhebung"/>
          <w:b w:val="0"/>
          <w:bCs w:val="0"/>
          <w:i w:val="0"/>
          <w:iCs w:val="0"/>
          <w:color w:val="auto"/>
        </w:rPr>
      </w:pPr>
    </w:p>
    <w:p w:rsidR="000D43D2" w:rsidRPr="00694C99" w:rsidRDefault="00FC15BC" w:rsidP="003E0FA8">
      <w:pPr>
        <w:pStyle w:val="TFTitel"/>
        <w:rPr>
          <w:sz w:val="26"/>
          <w:szCs w:val="26"/>
        </w:rPr>
      </w:pPr>
      <w:r w:rsidRPr="00694C99">
        <w:rPr>
          <w:rStyle w:val="IntensiveHervorhebung"/>
          <w:b/>
          <w:bCs w:val="0"/>
          <w:i w:val="0"/>
          <w:iCs w:val="0"/>
          <w:color w:val="auto"/>
          <w:sz w:val="26"/>
          <w:szCs w:val="26"/>
        </w:rPr>
        <w:t>Abgabe Projekt Modul 318</w:t>
      </w:r>
    </w:p>
    <w:p w:rsidR="000D43D2" w:rsidRPr="000D43D2" w:rsidRDefault="000D43D2" w:rsidP="000D43D2">
      <w:pPr>
        <w:pStyle w:val="TFStandard"/>
      </w:pPr>
    </w:p>
    <w:p w:rsidR="007C1BBC" w:rsidRPr="00694C99" w:rsidRDefault="00FC15BC" w:rsidP="00FC15BC">
      <w:pPr>
        <w:pStyle w:val="TFStandard"/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</w:pPr>
      <w:r w:rsidRPr="00694C99"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  <w:t>Guten Tag Herr Vogel</w:t>
      </w:r>
    </w:p>
    <w:p w:rsidR="00FC15BC" w:rsidRPr="00694C99" w:rsidRDefault="00FC15BC" w:rsidP="00FC15BC">
      <w:pPr>
        <w:pStyle w:val="TFStandard"/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</w:pPr>
    </w:p>
    <w:p w:rsidR="00595819" w:rsidRPr="00694C99" w:rsidRDefault="00FC15BC" w:rsidP="00FC15BC">
      <w:pPr>
        <w:pStyle w:val="TFStandard"/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</w:pPr>
      <w:r w:rsidRPr="00694C99"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  <w:t>Ich sende Ihnen hiermit fristgerecht die Daten des Projektes des Modul 318.</w:t>
      </w:r>
    </w:p>
    <w:p w:rsidR="00FC15BC" w:rsidRPr="00694C99" w:rsidRDefault="00FC15BC" w:rsidP="007C1BBC">
      <w:pPr>
        <w:pStyle w:val="TFAnschrift"/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</w:pPr>
    </w:p>
    <w:p w:rsidR="00D86DAE" w:rsidRPr="00694C99" w:rsidRDefault="00FC15BC" w:rsidP="007C1BBC">
      <w:pPr>
        <w:pStyle w:val="TFAnschrift"/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</w:pPr>
      <w:r w:rsidRPr="00694C99"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  <w:t xml:space="preserve">Beigelegt finden Sie zwei </w:t>
      </w:r>
      <w:proofErr w:type="spellStart"/>
      <w:r w:rsidRPr="00694C99"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  <w:t>CD's</w:t>
      </w:r>
      <w:proofErr w:type="spellEnd"/>
      <w:r w:rsidRPr="00694C99"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  <w:t xml:space="preserve"> auf denen sich die abzugebenden Daten befinden.</w:t>
      </w:r>
    </w:p>
    <w:p w:rsidR="00D86DAE" w:rsidRPr="00694C99" w:rsidRDefault="00D86DAE" w:rsidP="007C1BBC">
      <w:pPr>
        <w:pStyle w:val="TFAnschrift"/>
        <w:rPr>
          <w:rStyle w:val="IntensiveHervorhebung"/>
          <w:bCs w:val="0"/>
          <w:i w:val="0"/>
          <w:iCs w:val="0"/>
          <w:color w:val="auto"/>
          <w:sz w:val="20"/>
          <w:szCs w:val="20"/>
        </w:rPr>
      </w:pPr>
      <w:r w:rsidRPr="00694C99"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  <w:t xml:space="preserve">Die </w:t>
      </w:r>
      <w:proofErr w:type="spellStart"/>
      <w:r w:rsidRPr="00694C99"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  <w:t>Ordnerstrukur</w:t>
      </w:r>
      <w:proofErr w:type="spellEnd"/>
      <w:r w:rsidRPr="00694C99"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  <w:t xml:space="preserve"> auf den Datenträgern entspricht der Struktur der Noten. Das heisst Sie finden die Ordner </w:t>
      </w:r>
      <w:r w:rsidRPr="00694C99">
        <w:rPr>
          <w:rStyle w:val="IntensiveHervorhebung"/>
          <w:bCs w:val="0"/>
          <w:i w:val="0"/>
          <w:iCs w:val="0"/>
          <w:color w:val="auto"/>
          <w:sz w:val="20"/>
          <w:szCs w:val="20"/>
        </w:rPr>
        <w:t>Note 2</w:t>
      </w:r>
      <w:r w:rsidR="005C7FA7"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  <w:t xml:space="preserve"> und</w:t>
      </w:r>
      <w:r w:rsidRPr="00694C99"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r w:rsidRPr="00694C99">
        <w:rPr>
          <w:rStyle w:val="IntensiveHervorhebung"/>
          <w:bCs w:val="0"/>
          <w:i w:val="0"/>
          <w:iCs w:val="0"/>
          <w:color w:val="auto"/>
          <w:sz w:val="20"/>
          <w:szCs w:val="20"/>
        </w:rPr>
        <w:t>Note 3-1</w:t>
      </w:r>
      <w:r w:rsidR="00774ACE">
        <w:rPr>
          <w:rStyle w:val="IntensiveHervorhebung"/>
          <w:bCs w:val="0"/>
          <w:i w:val="0"/>
          <w:iCs w:val="0"/>
          <w:color w:val="auto"/>
          <w:sz w:val="20"/>
          <w:szCs w:val="20"/>
        </w:rPr>
        <w:t xml:space="preserve"> </w:t>
      </w:r>
      <w:r w:rsidR="00774ACE"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  <w:t>mit den ents</w:t>
      </w:r>
      <w:bookmarkStart w:id="0" w:name="_GoBack"/>
      <w:bookmarkEnd w:id="0"/>
      <w:r w:rsidR="00774ACE"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  <w:t>prechenden Dateien darin</w:t>
      </w:r>
      <w:r w:rsidRPr="00774ACE"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  <w:t>.</w:t>
      </w:r>
    </w:p>
    <w:p w:rsidR="00595819" w:rsidRPr="00694C99" w:rsidRDefault="00D86DAE" w:rsidP="007C1BBC">
      <w:pPr>
        <w:pStyle w:val="TFAnschrift"/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</w:pPr>
      <w:r w:rsidRPr="00694C99"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  <w:t>Die Daten sind in den entsprechenden Ordner zu finden.</w:t>
      </w:r>
    </w:p>
    <w:p w:rsidR="00595819" w:rsidRPr="00694C99" w:rsidRDefault="00595819" w:rsidP="007C1BBC">
      <w:pPr>
        <w:pStyle w:val="TFAnschrift"/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</w:pPr>
    </w:p>
    <w:p w:rsidR="00595819" w:rsidRPr="00694C99" w:rsidRDefault="00D86DAE" w:rsidP="007C1BBC">
      <w:pPr>
        <w:pStyle w:val="TFAnschrift"/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</w:pPr>
      <w:r w:rsidRPr="00694C99"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  <w:t>Ich möchte mich nochmals bei Ihnen bedanken, dass Sie mir entgegen gekommen sind, da ich alleine in der Gruppe bin.</w:t>
      </w:r>
    </w:p>
    <w:p w:rsidR="00D86DAE" w:rsidRPr="00694C99" w:rsidRDefault="00D86DAE" w:rsidP="007C1BBC">
      <w:pPr>
        <w:pStyle w:val="TFAnschrift"/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</w:pPr>
    </w:p>
    <w:p w:rsidR="00595819" w:rsidRDefault="00595819" w:rsidP="007C1BBC">
      <w:pPr>
        <w:pStyle w:val="TFAnschrift"/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</w:pPr>
    </w:p>
    <w:p w:rsidR="00CF3ECD" w:rsidRPr="00694C99" w:rsidRDefault="00CF3ECD" w:rsidP="007C1BBC">
      <w:pPr>
        <w:pStyle w:val="TFAnschrift"/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</w:pPr>
    </w:p>
    <w:p w:rsidR="007C1BBC" w:rsidRPr="00694C99" w:rsidRDefault="007C1BBC" w:rsidP="007C1BBC">
      <w:pPr>
        <w:pStyle w:val="TFAnschrift"/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</w:pPr>
      <w:r w:rsidRPr="00694C99">
        <w:rPr>
          <w:rStyle w:val="IntensiveHervorhebung"/>
          <w:b w:val="0"/>
          <w:bCs w:val="0"/>
          <w:i w:val="0"/>
          <w:iCs w:val="0"/>
          <w:color w:val="auto"/>
          <w:sz w:val="20"/>
          <w:szCs w:val="20"/>
        </w:rPr>
        <w:t>Freundliche Grüsse</w:t>
      </w:r>
    </w:p>
    <w:p w:rsidR="007C1BBC" w:rsidRDefault="007C1BBC" w:rsidP="007C1BBC">
      <w:pPr>
        <w:pStyle w:val="TFAnschrift"/>
        <w:rPr>
          <w:rStyle w:val="IntensiveHervorhebung"/>
          <w:b w:val="0"/>
          <w:bCs w:val="0"/>
          <w:i w:val="0"/>
          <w:iCs w:val="0"/>
          <w:color w:val="auto"/>
        </w:rPr>
      </w:pPr>
    </w:p>
    <w:p w:rsidR="007C1BBC" w:rsidRDefault="007C1BBC" w:rsidP="007C1BBC">
      <w:pPr>
        <w:pStyle w:val="TFAnschrift"/>
        <w:rPr>
          <w:rStyle w:val="IntensiveHervorhebung"/>
          <w:b w:val="0"/>
          <w:bCs w:val="0"/>
          <w:i w:val="0"/>
          <w:iCs w:val="0"/>
          <w:color w:val="auto"/>
        </w:rPr>
      </w:pPr>
    </w:p>
    <w:p w:rsidR="000D43D2" w:rsidRDefault="000D43D2" w:rsidP="007C1BBC">
      <w:pPr>
        <w:pStyle w:val="TFAnschrift"/>
        <w:rPr>
          <w:rStyle w:val="IntensiveHervorhebung"/>
          <w:b w:val="0"/>
          <w:bCs w:val="0"/>
          <w:i w:val="0"/>
          <w:iCs w:val="0"/>
          <w:color w:val="auto"/>
        </w:rPr>
      </w:pPr>
    </w:p>
    <w:p w:rsidR="007C1BBC" w:rsidRPr="00694C99" w:rsidRDefault="00FC15BC" w:rsidP="007C1BBC">
      <w:pPr>
        <w:pStyle w:val="TFAnschrift"/>
        <w:rPr>
          <w:rStyle w:val="IntensiveHervorhebung"/>
          <w:bCs w:val="0"/>
          <w:i w:val="0"/>
          <w:iCs w:val="0"/>
          <w:color w:val="auto"/>
          <w:sz w:val="20"/>
          <w:szCs w:val="20"/>
        </w:rPr>
      </w:pPr>
      <w:r w:rsidRPr="00694C99">
        <w:rPr>
          <w:rStyle w:val="IntensiveHervorhebung"/>
          <w:bCs w:val="0"/>
          <w:i w:val="0"/>
          <w:iCs w:val="0"/>
          <w:color w:val="auto"/>
          <w:sz w:val="20"/>
          <w:szCs w:val="20"/>
        </w:rPr>
        <w:t>Fabio</w:t>
      </w:r>
      <w:r w:rsidR="00FD1356" w:rsidRPr="00694C99">
        <w:rPr>
          <w:rStyle w:val="IntensiveHervorhebung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="00FD1356" w:rsidRPr="00694C99">
        <w:rPr>
          <w:rStyle w:val="IntensiveHervorhebung"/>
          <w:bCs w:val="0"/>
          <w:i w:val="0"/>
          <w:iCs w:val="0"/>
          <w:color w:val="auto"/>
          <w:sz w:val="20"/>
          <w:szCs w:val="20"/>
        </w:rPr>
        <w:t>Litscher</w:t>
      </w:r>
      <w:proofErr w:type="spellEnd"/>
    </w:p>
    <w:p w:rsidR="002E6CB3" w:rsidRPr="00694C99" w:rsidRDefault="00FC15BC" w:rsidP="003E0FA8">
      <w:pPr>
        <w:pStyle w:val="TFAdresse"/>
        <w:rPr>
          <w:rStyle w:val="IntensiveHervorhebung"/>
          <w:b w:val="0"/>
          <w:bCs w:val="0"/>
          <w:i w:val="0"/>
          <w:iCs w:val="0"/>
          <w:color w:val="auto"/>
          <w:sz w:val="16"/>
          <w:szCs w:val="16"/>
          <w:lang w:val="nl-NL"/>
        </w:rPr>
      </w:pPr>
      <w:proofErr w:type="spellStart"/>
      <w:r w:rsidRPr="00694C99">
        <w:rPr>
          <w:rStyle w:val="IntensiveHervorhebung"/>
          <w:b w:val="0"/>
          <w:bCs w:val="0"/>
          <w:i w:val="0"/>
          <w:iCs w:val="0"/>
          <w:color w:val="auto"/>
          <w:sz w:val="16"/>
          <w:szCs w:val="16"/>
          <w:lang w:val="nl-NL"/>
        </w:rPr>
        <w:t>Schartenstr</w:t>
      </w:r>
      <w:proofErr w:type="spellEnd"/>
      <w:r w:rsidRPr="00694C99">
        <w:rPr>
          <w:rStyle w:val="IntensiveHervorhebung"/>
          <w:b w:val="0"/>
          <w:bCs w:val="0"/>
          <w:i w:val="0"/>
          <w:iCs w:val="0"/>
          <w:color w:val="auto"/>
          <w:sz w:val="16"/>
          <w:szCs w:val="16"/>
          <w:lang w:val="nl-NL"/>
        </w:rPr>
        <w:t xml:space="preserve">. 3a, 9445 </w:t>
      </w:r>
      <w:proofErr w:type="spellStart"/>
      <w:r w:rsidRPr="00694C99">
        <w:rPr>
          <w:rStyle w:val="IntensiveHervorhebung"/>
          <w:b w:val="0"/>
          <w:bCs w:val="0"/>
          <w:i w:val="0"/>
          <w:iCs w:val="0"/>
          <w:color w:val="auto"/>
          <w:sz w:val="16"/>
          <w:szCs w:val="16"/>
          <w:lang w:val="nl-NL"/>
        </w:rPr>
        <w:t>Rebstein</w:t>
      </w:r>
      <w:proofErr w:type="spellEnd"/>
      <w:r w:rsidRPr="00694C99">
        <w:rPr>
          <w:rStyle w:val="IntensiveHervorhebung"/>
          <w:b w:val="0"/>
          <w:bCs w:val="0"/>
          <w:i w:val="0"/>
          <w:iCs w:val="0"/>
          <w:color w:val="auto"/>
          <w:sz w:val="16"/>
          <w:szCs w:val="16"/>
          <w:lang w:val="nl-NL"/>
        </w:rPr>
        <w:t>, fabio.litscher@swissonline.ch, 079 784 15 54</w:t>
      </w:r>
    </w:p>
    <w:p w:rsidR="002E6CB3" w:rsidRPr="002E6CB3" w:rsidRDefault="002E6CB3" w:rsidP="002E6CB3">
      <w:pPr>
        <w:rPr>
          <w:lang w:val="nl-NL"/>
        </w:rPr>
      </w:pPr>
    </w:p>
    <w:p w:rsidR="002E6CB3" w:rsidRPr="002E6CB3" w:rsidRDefault="002E6CB3" w:rsidP="002E6CB3">
      <w:pPr>
        <w:rPr>
          <w:lang w:val="nl-NL"/>
        </w:rPr>
      </w:pPr>
    </w:p>
    <w:p w:rsidR="002E6CB3" w:rsidRPr="002E6CB3" w:rsidRDefault="002E6CB3" w:rsidP="002E6CB3">
      <w:pPr>
        <w:rPr>
          <w:lang w:val="nl-NL"/>
        </w:rPr>
      </w:pPr>
    </w:p>
    <w:p w:rsidR="002E6CB3" w:rsidRDefault="002E6CB3" w:rsidP="002E6CB3">
      <w:pPr>
        <w:rPr>
          <w:lang w:val="nl-NL"/>
        </w:rPr>
      </w:pPr>
    </w:p>
    <w:p w:rsidR="007C1BBC" w:rsidRPr="002E6CB3" w:rsidRDefault="007C1BBC" w:rsidP="002E6CB3">
      <w:pPr>
        <w:jc w:val="right"/>
        <w:rPr>
          <w:lang w:val="nl-NL"/>
        </w:rPr>
      </w:pPr>
    </w:p>
    <w:sectPr w:rsidR="007C1BBC" w:rsidRPr="002E6CB3" w:rsidSect="007C1BBC">
      <w:headerReference w:type="default" r:id="rId7"/>
      <w:pgSz w:w="11906" w:h="16838" w:code="9"/>
      <w:pgMar w:top="2892" w:right="907" w:bottom="1418" w:left="2098" w:header="709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A72" w:rsidRDefault="00C35A72" w:rsidP="00AF0A2B">
      <w:pPr>
        <w:spacing w:line="240" w:lineRule="auto"/>
      </w:pPr>
      <w:r>
        <w:separator/>
      </w:r>
    </w:p>
  </w:endnote>
  <w:endnote w:type="continuationSeparator" w:id="0">
    <w:p w:rsidR="00C35A72" w:rsidRDefault="00C35A72" w:rsidP="00AF0A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A72" w:rsidRDefault="00C35A72" w:rsidP="00AF0A2B">
      <w:pPr>
        <w:spacing w:line="240" w:lineRule="auto"/>
      </w:pPr>
      <w:r>
        <w:separator/>
      </w:r>
    </w:p>
  </w:footnote>
  <w:footnote w:type="continuationSeparator" w:id="0">
    <w:p w:rsidR="00C35A72" w:rsidRDefault="00C35A72" w:rsidP="00AF0A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A2B" w:rsidRPr="00AF0A2B" w:rsidRDefault="00AF0A2B" w:rsidP="00AF0A2B">
    <w:pPr>
      <w:pStyle w:val="Kopfzeile"/>
      <w:tabs>
        <w:tab w:val="clear" w:pos="9072"/>
        <w:tab w:val="right" w:pos="8931"/>
      </w:tabs>
      <w:ind w:left="-1418"/>
      <w:rPr>
        <w:rFonts w:cs="Arial"/>
        <w:color w:val="4D4D4D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attachedTemplate r:id="rId1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64B9"/>
    <w:rsid w:val="000064B9"/>
    <w:rsid w:val="000159D3"/>
    <w:rsid w:val="000450C9"/>
    <w:rsid w:val="0008383B"/>
    <w:rsid w:val="00093C33"/>
    <w:rsid w:val="000D43D2"/>
    <w:rsid w:val="00111981"/>
    <w:rsid w:val="002E6CB3"/>
    <w:rsid w:val="002F6978"/>
    <w:rsid w:val="0032181E"/>
    <w:rsid w:val="003349A6"/>
    <w:rsid w:val="003E0FA8"/>
    <w:rsid w:val="0048144D"/>
    <w:rsid w:val="004F7440"/>
    <w:rsid w:val="00546077"/>
    <w:rsid w:val="00595819"/>
    <w:rsid w:val="005C7FA7"/>
    <w:rsid w:val="005E6D1D"/>
    <w:rsid w:val="0066252B"/>
    <w:rsid w:val="00694C99"/>
    <w:rsid w:val="006C3127"/>
    <w:rsid w:val="00774ACE"/>
    <w:rsid w:val="007C1BBC"/>
    <w:rsid w:val="008272A1"/>
    <w:rsid w:val="008E7F7A"/>
    <w:rsid w:val="00955EE2"/>
    <w:rsid w:val="00980082"/>
    <w:rsid w:val="00A40078"/>
    <w:rsid w:val="00AF0A2B"/>
    <w:rsid w:val="00B07247"/>
    <w:rsid w:val="00BF3187"/>
    <w:rsid w:val="00C35A72"/>
    <w:rsid w:val="00CF3ECD"/>
    <w:rsid w:val="00D85D2B"/>
    <w:rsid w:val="00D86DAE"/>
    <w:rsid w:val="00E14A71"/>
    <w:rsid w:val="00E276DE"/>
    <w:rsid w:val="00E40DD8"/>
    <w:rsid w:val="00FB7E2B"/>
    <w:rsid w:val="00FC15BC"/>
    <w:rsid w:val="00FD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AF0A2B"/>
    <w:pPr>
      <w:spacing w:line="280" w:lineRule="exact"/>
    </w:pPr>
    <w:rPr>
      <w:rFonts w:ascii="Arial" w:hAnsi="Arial"/>
      <w:sz w:val="18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C1BBC"/>
    <w:pPr>
      <w:keepNext/>
      <w:keepLines/>
      <w:spacing w:before="48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1BBC"/>
    <w:pPr>
      <w:keepNext/>
      <w:keepLines/>
      <w:spacing w:before="20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0A2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0A2B"/>
  </w:style>
  <w:style w:type="paragraph" w:styleId="Fuzeile">
    <w:name w:val="footer"/>
    <w:basedOn w:val="Standard"/>
    <w:link w:val="FuzeileZchn"/>
    <w:uiPriority w:val="99"/>
    <w:unhideWhenUsed/>
    <w:rsid w:val="00AF0A2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0A2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F0A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F0A2B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AF0A2B"/>
    <w:rPr>
      <w:color w:val="0000FF"/>
      <w:u w:val="single"/>
    </w:rPr>
  </w:style>
  <w:style w:type="paragraph" w:styleId="KeinLeerraum">
    <w:name w:val="No Spacing"/>
    <w:uiPriority w:val="1"/>
    <w:qFormat/>
    <w:rsid w:val="00AF0A2B"/>
    <w:rPr>
      <w:rFonts w:ascii="Arial" w:hAnsi="Arial"/>
      <w:sz w:val="18"/>
      <w:szCs w:val="22"/>
      <w:lang w:eastAsia="en-US"/>
    </w:rPr>
  </w:style>
  <w:style w:type="character" w:styleId="IntensiveHervorhebung">
    <w:name w:val="Intense Emphasis"/>
    <w:uiPriority w:val="21"/>
    <w:qFormat/>
    <w:rsid w:val="00AF0A2B"/>
    <w:rPr>
      <w:b/>
      <w:bCs/>
      <w:i/>
      <w:iCs/>
      <w:color w:val="4F81BD"/>
    </w:rPr>
  </w:style>
  <w:style w:type="character" w:styleId="Hervorhebung">
    <w:name w:val="Emphasis"/>
    <w:uiPriority w:val="20"/>
    <w:qFormat/>
    <w:rsid w:val="007C1BBC"/>
    <w:rPr>
      <w:i/>
      <w:iCs/>
    </w:rPr>
  </w:style>
  <w:style w:type="character" w:styleId="SchwacheHervorhebung">
    <w:name w:val="Subtle Emphasis"/>
    <w:uiPriority w:val="19"/>
    <w:qFormat/>
    <w:rsid w:val="007C1BBC"/>
    <w:rPr>
      <w:i/>
      <w:iCs/>
      <w:color w:val="808080"/>
    </w:rPr>
  </w:style>
  <w:style w:type="character" w:customStyle="1" w:styleId="berschrift2Zchn">
    <w:name w:val="Überschrift 2 Zchn"/>
    <w:link w:val="berschrift2"/>
    <w:uiPriority w:val="9"/>
    <w:rsid w:val="007C1BBC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berschrift1Zchn">
    <w:name w:val="Überschrift 1 Zchn"/>
    <w:link w:val="berschrift1"/>
    <w:uiPriority w:val="9"/>
    <w:rsid w:val="007C1BBC"/>
    <w:rPr>
      <w:rFonts w:ascii="Cambria" w:eastAsia="SimSun" w:hAnsi="Cambria" w:cs="Times New Roman"/>
      <w:b/>
      <w:bCs/>
      <w:color w:val="365F91"/>
      <w:sz w:val="28"/>
      <w:szCs w:val="28"/>
    </w:rPr>
  </w:style>
  <w:style w:type="paragraph" w:customStyle="1" w:styleId="TFAnschrift">
    <w:name w:val="TF_Anschrift"/>
    <w:basedOn w:val="KeinLeerraum"/>
    <w:qFormat/>
    <w:rsid w:val="007C1BBC"/>
    <w:pPr>
      <w:spacing w:line="280" w:lineRule="exact"/>
    </w:pPr>
  </w:style>
  <w:style w:type="paragraph" w:customStyle="1" w:styleId="TFTitel">
    <w:name w:val="TF_Titel"/>
    <w:basedOn w:val="TFStandard"/>
    <w:next w:val="TFStandard"/>
    <w:qFormat/>
    <w:rsid w:val="007C1BBC"/>
    <w:rPr>
      <w:b/>
      <w:sz w:val="24"/>
    </w:rPr>
  </w:style>
  <w:style w:type="paragraph" w:customStyle="1" w:styleId="TFStandard">
    <w:name w:val="TF_Standard"/>
    <w:basedOn w:val="TFAnschrift"/>
    <w:qFormat/>
    <w:rsid w:val="007C1BBC"/>
  </w:style>
  <w:style w:type="paragraph" w:customStyle="1" w:styleId="TFAdresse">
    <w:name w:val="TF_Adresse"/>
    <w:basedOn w:val="TFAnschrift"/>
    <w:qFormat/>
    <w:rsid w:val="00595819"/>
    <w:rPr>
      <w:sz w:val="15"/>
    </w:rPr>
  </w:style>
  <w:style w:type="character" w:styleId="Platzhaltertext">
    <w:name w:val="Placeholder Text"/>
    <w:uiPriority w:val="99"/>
    <w:semiHidden/>
    <w:rsid w:val="0059581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fab\AppData\Local\Temp\6\notes7117F4\RLZO_Briefvorlage_2013-06_color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RLZO_Briefvorlage_2013-06_color.dotx</Template>
  <TotalTime>0</TotalTime>
  <Pages>1</Pages>
  <Words>106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Buhler AG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Litscher</dc:creator>
  <cp:lastModifiedBy>Fabio Litscher</cp:lastModifiedBy>
  <cp:revision>7</cp:revision>
  <cp:lastPrinted>2014-06-06T14:18:00Z</cp:lastPrinted>
  <dcterms:created xsi:type="dcterms:W3CDTF">2014-06-06T12:50:00Z</dcterms:created>
  <dcterms:modified xsi:type="dcterms:W3CDTF">2014-06-06T14:19:00Z</dcterms:modified>
</cp:coreProperties>
</file>